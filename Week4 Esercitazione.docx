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032D23C0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F95947">
        <w:rPr>
          <w:lang w:val="it-IT"/>
        </w:rPr>
        <w:t>6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9"/>
        <w:gridCol w:w="3047"/>
        <w:gridCol w:w="1115"/>
        <w:gridCol w:w="3226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61AF39FE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5FEEBAB3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474998FE" w:rsidR="00547F36" w:rsidRPr="001E6010" w:rsidRDefault="00547F36">
            <w:pPr>
              <w:pStyle w:val="Informazionisullostudente"/>
            </w:pP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3B60AF3C" w:rsidR="00225A62" w:rsidRDefault="00F95947" w:rsidP="006234C7">
      <w:pPr>
        <w:pStyle w:val="ListParagraph"/>
        <w:numPr>
          <w:ilvl w:val="0"/>
          <w:numId w:val="19"/>
        </w:numPr>
      </w:pPr>
      <w:r>
        <w:t>Cos’è un Web Service?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41A1DACF" w:rsidR="006234C7" w:rsidRDefault="00F95947" w:rsidP="006234C7">
      <w:pPr>
        <w:pStyle w:val="ListParagraph"/>
        <w:numPr>
          <w:ilvl w:val="0"/>
          <w:numId w:val="19"/>
        </w:numPr>
      </w:pPr>
      <w:r>
        <w:t>Quali parti costituiscono una HTTP Response?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0B5A1213" w:rsidR="006234C7" w:rsidRPr="00F95947" w:rsidRDefault="004A2BF1" w:rsidP="006234C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t>Descrivere l’utilizzo de</w:t>
      </w:r>
      <w:r w:rsidR="00F95947">
        <w:t xml:space="preserve">gli attributi </w:t>
      </w:r>
      <w:r w:rsidR="00F95947" w:rsidRPr="00F95947">
        <w:rPr>
          <w:rFonts w:ascii="Consolas" w:hAnsi="Consolas"/>
          <w:sz w:val="20"/>
          <w:szCs w:val="20"/>
        </w:rPr>
        <w:t>[DataContract]</w:t>
      </w:r>
      <w:r w:rsidR="00F95947" w:rsidRPr="00F95947">
        <w:rPr>
          <w:sz w:val="20"/>
          <w:szCs w:val="20"/>
        </w:rPr>
        <w:t xml:space="preserve"> </w:t>
      </w:r>
      <w:r w:rsidR="00F95947">
        <w:t xml:space="preserve">e </w:t>
      </w:r>
      <w:r w:rsidR="00F95947" w:rsidRPr="00F95947">
        <w:rPr>
          <w:rFonts w:ascii="Consolas" w:hAnsi="Consolas"/>
          <w:sz w:val="20"/>
          <w:szCs w:val="20"/>
        </w:rPr>
        <w:t>[OperationContract]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2109CF2E" w:rsidR="006234C7" w:rsidRDefault="00C64174" w:rsidP="006234C7">
      <w:pPr>
        <w:pStyle w:val="ListParagraph"/>
        <w:numPr>
          <w:ilvl w:val="0"/>
          <w:numId w:val="19"/>
        </w:numPr>
      </w:pPr>
      <w:r>
        <w:t>Per cosa</w:t>
      </w:r>
      <w:r w:rsidR="00F95947">
        <w:t xml:space="preserve"> vengono utilizzati gli HTTP Methods</w:t>
      </w:r>
      <w:r>
        <w:t xml:space="preserve"> /Verbs</w:t>
      </w:r>
      <w:r w:rsidR="00F95947">
        <w:t xml:space="preserve"> in un servizio REST?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6402CA5B" w:rsidR="006234C7" w:rsidRDefault="000910E8" w:rsidP="00482857">
      <w:pPr>
        <w:pStyle w:val="ListParagraph"/>
        <w:numPr>
          <w:ilvl w:val="0"/>
          <w:numId w:val="19"/>
        </w:numPr>
      </w:pPr>
      <w:r>
        <w:t>Come viene configurato un servizio realizzato con ASP.NET Core WebAPI?</w:t>
      </w:r>
    </w:p>
    <w:p w14:paraId="178F9C1C" w14:textId="33FED01D" w:rsidR="006234C7" w:rsidRDefault="006234C7" w:rsidP="006234C7">
      <w:pPr>
        <w:pStyle w:val="ListParagraph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C8619B6" w14:textId="77777777" w:rsidR="008D2E5E" w:rsidRPr="008D2E5E" w:rsidRDefault="008D2E5E" w:rsidP="008D2E5E">
      <w:pPr>
        <w:pStyle w:val="ListParagraph"/>
        <w:numPr>
          <w:ilvl w:val="0"/>
          <w:numId w:val="30"/>
        </w:numPr>
        <w:rPr>
          <w:rFonts w:cstheme="minorHAnsi"/>
        </w:rPr>
      </w:pPr>
      <w:r w:rsidRPr="008D2E5E">
        <w:rPr>
          <w:rFonts w:cstheme="minorHAnsi"/>
        </w:rPr>
        <w:t>Realizzare un database per la Gestione degli Ordini e dei Clienti.</w:t>
      </w:r>
    </w:p>
    <w:p w14:paraId="3F954C69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b/>
          <w:bCs/>
          <w:i/>
          <w:iCs/>
          <w:lang w:val="en-US"/>
        </w:rPr>
        <w:t>Cliente</w:t>
      </w:r>
    </w:p>
    <w:p w14:paraId="5DA12432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i/>
          <w:iCs/>
          <w:lang w:val="en-US"/>
        </w:rPr>
        <w:t>ID</w:t>
      </w:r>
      <w:r w:rsidRPr="008D2E5E">
        <w:rPr>
          <w:rFonts w:cstheme="minorHAnsi"/>
          <w:lang w:val="en-US"/>
        </w:rPr>
        <w:t xml:space="preserve"> (int, PK), </w:t>
      </w:r>
      <w:r w:rsidRPr="00B80776">
        <w:rPr>
          <w:rFonts w:cstheme="minorHAnsi"/>
          <w:i/>
          <w:iCs/>
          <w:lang w:val="en-US"/>
        </w:rPr>
        <w:t>CodiceCliente</w:t>
      </w:r>
      <w:r w:rsidRPr="008D2E5E">
        <w:rPr>
          <w:rFonts w:cstheme="minorHAnsi"/>
          <w:lang w:val="en-US"/>
        </w:rPr>
        <w:t xml:space="preserve">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 xml:space="preserve">), </w:t>
      </w:r>
      <w:r w:rsidRPr="00B80776">
        <w:rPr>
          <w:rFonts w:cstheme="minorHAnsi"/>
          <w:i/>
          <w:iCs/>
          <w:lang w:val="en-US"/>
        </w:rPr>
        <w:t>Nome</w:t>
      </w:r>
      <w:r w:rsidRPr="008D2E5E">
        <w:rPr>
          <w:rFonts w:cstheme="minorHAnsi"/>
          <w:lang w:val="en-US"/>
        </w:rPr>
        <w:t xml:space="preserve">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>), Cognome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>)</w:t>
      </w:r>
    </w:p>
    <w:p w14:paraId="09F67A05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b/>
          <w:bCs/>
          <w:i/>
          <w:iCs/>
          <w:lang w:val="en-US"/>
        </w:rPr>
        <w:t>Ordine</w:t>
      </w:r>
    </w:p>
    <w:p w14:paraId="4FB3BBDA" w14:textId="08B961C1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  <w:i/>
          <w:iCs/>
        </w:rPr>
        <w:t>ID</w:t>
      </w:r>
      <w:r w:rsidRPr="008D2E5E">
        <w:rPr>
          <w:rFonts w:cstheme="minorHAnsi"/>
        </w:rPr>
        <w:t xml:space="preserve"> (int, PK), </w:t>
      </w:r>
      <w:r w:rsidRPr="008D2E5E">
        <w:rPr>
          <w:rFonts w:cstheme="minorHAnsi"/>
          <w:i/>
          <w:iCs/>
        </w:rPr>
        <w:t>DataOrdine</w:t>
      </w:r>
      <w:r w:rsidRPr="008D2E5E">
        <w:rPr>
          <w:rFonts w:cstheme="minorHAnsi"/>
        </w:rPr>
        <w:t xml:space="preserve"> (date), </w:t>
      </w:r>
      <w:r w:rsidRPr="008D2E5E">
        <w:rPr>
          <w:rFonts w:cstheme="minorHAnsi"/>
          <w:i/>
          <w:iCs/>
        </w:rPr>
        <w:t>CodiceOrdine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CodiceProdotto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Importo</w:t>
      </w:r>
      <w:r w:rsidRPr="008D2E5E">
        <w:rPr>
          <w:rFonts w:cstheme="minorHAnsi"/>
        </w:rPr>
        <w:t xml:space="preserve"> (decimal)</w:t>
      </w:r>
    </w:p>
    <w:p w14:paraId="3BEF5F90" w14:textId="29392403" w:rsidR="001C11C8" w:rsidRPr="001C11C8" w:rsidRDefault="001C11C8" w:rsidP="001C11C8">
      <w:pPr>
        <w:pStyle w:val="ListParagraph"/>
        <w:numPr>
          <w:ilvl w:val="2"/>
          <w:numId w:val="30"/>
        </w:numPr>
        <w:rPr>
          <w:rFonts w:cstheme="minorHAnsi"/>
          <w:u w:val="single"/>
        </w:rPr>
      </w:pPr>
      <w:r w:rsidRPr="001C11C8">
        <w:rPr>
          <w:rFonts w:cstheme="minorHAnsi"/>
          <w:u w:val="single"/>
        </w:rPr>
        <w:t>Ogni Ordine è legato ad un Cliente</w:t>
      </w:r>
    </w:p>
    <w:p w14:paraId="3D3A7037" w14:textId="50D3C663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</w:rPr>
      </w:pPr>
      <w:r w:rsidRPr="008D2E5E">
        <w:rPr>
          <w:rFonts w:cstheme="minorHAnsi"/>
        </w:rPr>
        <w:t>La realizzazione dello strato di accesso al dato deve essere realizzata con EF Code-first</w:t>
      </w:r>
      <w:r w:rsidR="00145B78">
        <w:rPr>
          <w:rFonts w:cstheme="minorHAnsi"/>
        </w:rPr>
        <w:t>, applicando il Repository Pattern</w:t>
      </w:r>
    </w:p>
    <w:p w14:paraId="3DEE850F" w14:textId="77777777" w:rsidR="008D2E5E" w:rsidRDefault="008D2E5E" w:rsidP="008D2E5E">
      <w:pPr>
        <w:pStyle w:val="ListParagraph"/>
        <w:rPr>
          <w:rFonts w:cstheme="minorHAnsi"/>
        </w:rPr>
      </w:pPr>
    </w:p>
    <w:p w14:paraId="1108033C" w14:textId="78EF029D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WCF per la gestione di una Anagrafica Clienti</w:t>
      </w:r>
      <w:r w:rsidR="008D2E5E">
        <w:rPr>
          <w:rFonts w:cstheme="minorHAnsi"/>
        </w:rPr>
        <w:t xml:space="preserve"> (CRUD)</w:t>
      </w:r>
    </w:p>
    <w:p w14:paraId="7B70CD11" w14:textId="55044A2C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REST per la gestione di una Anagrafica Ordini</w:t>
      </w:r>
      <w:r w:rsidR="008D2E5E">
        <w:rPr>
          <w:rFonts w:cstheme="minorHAnsi"/>
        </w:rPr>
        <w:t xml:space="preserve"> (CRUD)</w:t>
      </w:r>
    </w:p>
    <w:p w14:paraId="3177EED3" w14:textId="77777777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client (Console app) per:</w:t>
      </w:r>
    </w:p>
    <w:p w14:paraId="6111F2FC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Clienti</w:t>
      </w:r>
    </w:p>
    <w:p w14:paraId="08A3A1B0" w14:textId="209E5A92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Ordini</w:t>
      </w:r>
    </w:p>
    <w:p w14:paraId="087EA53F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Elenco Ordini per uno specifico Cliente</w:t>
      </w:r>
    </w:p>
    <w:p w14:paraId="7D962039" w14:textId="76054BAF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Dettagli Ordine per uno specific</w:t>
      </w:r>
      <w:r w:rsidR="008D2E5E">
        <w:rPr>
          <w:rFonts w:cstheme="minorHAnsi"/>
        </w:rPr>
        <w:t>o</w:t>
      </w:r>
      <w:r w:rsidRPr="00F95947">
        <w:rPr>
          <w:rFonts w:cstheme="minorHAnsi"/>
        </w:rPr>
        <w:t xml:space="preserve"> Ordine</w:t>
      </w:r>
    </w:p>
    <w:p w14:paraId="1FE5B2BE" w14:textId="77777777" w:rsidR="00B80776" w:rsidRPr="00B80776" w:rsidRDefault="00B80776" w:rsidP="00B80776">
      <w:pPr>
        <w:pStyle w:val="ListParagraph"/>
        <w:numPr>
          <w:ilvl w:val="1"/>
          <w:numId w:val="30"/>
        </w:numPr>
        <w:rPr>
          <w:rFonts w:cstheme="minorHAnsi"/>
        </w:rPr>
      </w:pPr>
      <w:r w:rsidRPr="00B80776">
        <w:rPr>
          <w:rFonts w:cstheme="minorHAnsi"/>
        </w:rPr>
        <w:t>Report Ordini per Anno</w:t>
      </w:r>
    </w:p>
    <w:p w14:paraId="20CBF7D3" w14:textId="4A06E03D" w:rsidR="00E64138" w:rsidRPr="00F95947" w:rsidRDefault="00B80776" w:rsidP="00B80776">
      <w:pPr>
        <w:pStyle w:val="ListParagraph"/>
        <w:numPr>
          <w:ilvl w:val="2"/>
          <w:numId w:val="30"/>
        </w:numPr>
        <w:rPr>
          <w:rFonts w:cstheme="minorHAnsi"/>
        </w:rPr>
      </w:pPr>
      <w:r w:rsidRPr="00B80776">
        <w:rPr>
          <w:rFonts w:cstheme="minorHAnsi"/>
        </w:rPr>
        <w:t>Per ogni anno specificare numero di ordini e importo totale ordini</w:t>
      </w:r>
    </w:p>
    <w:sectPr w:rsidR="00E64138" w:rsidRPr="00F95947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FC346" w14:textId="77777777" w:rsidR="003F2690" w:rsidRDefault="003F2690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6E36DDAC" w14:textId="77777777" w:rsidR="003F2690" w:rsidRDefault="003F2690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74EA8" w14:textId="77777777" w:rsidR="003F2690" w:rsidRDefault="003F2690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4E51AA9" w14:textId="77777777" w:rsidR="003F2690" w:rsidRDefault="003F2690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593"/>
    <w:multiLevelType w:val="hybridMultilevel"/>
    <w:tmpl w:val="DA44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97A86"/>
    <w:multiLevelType w:val="hybridMultilevel"/>
    <w:tmpl w:val="516299BE"/>
    <w:lvl w:ilvl="0" w:tplc="A8CE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6D4A">
      <w:numFmt w:val="none"/>
      <w:lvlText w:val=""/>
      <w:lvlJc w:val="left"/>
      <w:pPr>
        <w:tabs>
          <w:tab w:val="num" w:pos="360"/>
        </w:tabs>
      </w:pPr>
    </w:lvl>
    <w:lvl w:ilvl="2" w:tplc="48A8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4A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4E6256"/>
    <w:multiLevelType w:val="multilevel"/>
    <w:tmpl w:val="9A1C8920"/>
    <w:numStyleLink w:val="Answers"/>
  </w:abstractNum>
  <w:abstractNum w:abstractNumId="10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771E68"/>
    <w:multiLevelType w:val="multilevel"/>
    <w:tmpl w:val="9A1C8920"/>
    <w:numStyleLink w:val="Answers"/>
  </w:abstractNum>
  <w:abstractNum w:abstractNumId="12" w15:restartNumberingAfterBreak="0">
    <w:nsid w:val="3B8B7B22"/>
    <w:multiLevelType w:val="multilevel"/>
    <w:tmpl w:val="9A1C8920"/>
    <w:numStyleLink w:val="Answers"/>
  </w:abstractNum>
  <w:abstractNum w:abstractNumId="13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73671"/>
    <w:multiLevelType w:val="multilevel"/>
    <w:tmpl w:val="9A1C8920"/>
    <w:numStyleLink w:val="Answers"/>
  </w:abstractNum>
  <w:abstractNum w:abstractNumId="20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  <w:num w:numId="19">
    <w:abstractNumId w:val="3"/>
  </w:num>
  <w:num w:numId="20">
    <w:abstractNumId w:val="22"/>
  </w:num>
  <w:num w:numId="21">
    <w:abstractNumId w:val="6"/>
  </w:num>
  <w:num w:numId="22">
    <w:abstractNumId w:val="21"/>
  </w:num>
  <w:num w:numId="23">
    <w:abstractNumId w:val="17"/>
  </w:num>
  <w:num w:numId="24">
    <w:abstractNumId w:val="16"/>
  </w:num>
  <w:num w:numId="25">
    <w:abstractNumId w:val="20"/>
  </w:num>
  <w:num w:numId="26">
    <w:abstractNumId w:val="0"/>
  </w:num>
  <w:num w:numId="27">
    <w:abstractNumId w:val="10"/>
  </w:num>
  <w:num w:numId="28">
    <w:abstractNumId w:val="4"/>
  </w:num>
  <w:num w:numId="29">
    <w:abstractNumId w:val="18"/>
  </w:num>
  <w:num w:numId="30">
    <w:abstractNumId w:val="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910E8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45B78"/>
    <w:rsid w:val="001A3C39"/>
    <w:rsid w:val="001B6920"/>
    <w:rsid w:val="001B6AE1"/>
    <w:rsid w:val="001B7B3B"/>
    <w:rsid w:val="001C0245"/>
    <w:rsid w:val="001C11C8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F2AFA"/>
    <w:rsid w:val="00305E37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3F2690"/>
    <w:rsid w:val="0041280F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A5B48"/>
    <w:rsid w:val="006B76E3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D1AD4"/>
    <w:rsid w:val="007E3CB3"/>
    <w:rsid w:val="008120C2"/>
    <w:rsid w:val="008353A9"/>
    <w:rsid w:val="0084271B"/>
    <w:rsid w:val="0084793A"/>
    <w:rsid w:val="008739A2"/>
    <w:rsid w:val="008A5436"/>
    <w:rsid w:val="008D2E5E"/>
    <w:rsid w:val="008E653D"/>
    <w:rsid w:val="00910C80"/>
    <w:rsid w:val="009200E1"/>
    <w:rsid w:val="0092010E"/>
    <w:rsid w:val="00957D96"/>
    <w:rsid w:val="0097786E"/>
    <w:rsid w:val="0099502D"/>
    <w:rsid w:val="009973D7"/>
    <w:rsid w:val="009A0171"/>
    <w:rsid w:val="009E2BE0"/>
    <w:rsid w:val="009F1C87"/>
    <w:rsid w:val="00A1545F"/>
    <w:rsid w:val="00A360C5"/>
    <w:rsid w:val="00A510E2"/>
    <w:rsid w:val="00A9761D"/>
    <w:rsid w:val="00B03500"/>
    <w:rsid w:val="00B142D7"/>
    <w:rsid w:val="00B219E6"/>
    <w:rsid w:val="00B444E5"/>
    <w:rsid w:val="00B50F28"/>
    <w:rsid w:val="00B67E28"/>
    <w:rsid w:val="00B80776"/>
    <w:rsid w:val="00B915D5"/>
    <w:rsid w:val="00BA5730"/>
    <w:rsid w:val="00BA588E"/>
    <w:rsid w:val="00BA6CCB"/>
    <w:rsid w:val="00BC1DFD"/>
    <w:rsid w:val="00C329F9"/>
    <w:rsid w:val="00C64174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95947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1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Roberto Ajolfi</cp:lastModifiedBy>
  <cp:revision>32</cp:revision>
  <cp:lastPrinted>2004-01-22T16:32:00Z</cp:lastPrinted>
  <dcterms:created xsi:type="dcterms:W3CDTF">2020-11-06T14:31:00Z</dcterms:created>
  <dcterms:modified xsi:type="dcterms:W3CDTF">2021-08-06T06:57:00Z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